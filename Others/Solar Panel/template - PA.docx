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31EAB4AA" w:rsidR="00CC2B2F" w:rsidRPr="00BD3784" w:rsidRDefault="00CC2B2F" w:rsidP="00787A67">
      <w:pPr>
        <w:pStyle w:val="Heading1"/>
        <w:ind w:right="-18"/>
        <w:jc w:val="center"/>
        <w:rPr>
          <w:rFonts w:ascii="Times New Roman" w:eastAsia="SimSun" w:hAnsi="Times New Roman" w:cs="Times New Roman"/>
          <w:b/>
          <w:sz w:val="24"/>
          <w:szCs w:val="24"/>
        </w:rPr>
      </w:pPr>
      <w:bookmarkStart w:id="0" w:name="_Hlk83806342"/>
      <w:r w:rsidRPr="00BD3784">
        <w:rPr>
          <w:rFonts w:ascii="Times New Roman" w:eastAsia="SimSun" w:hAnsi="Times New Roman" w:cs="Times New Roman"/>
          <w:b/>
          <w:sz w:val="24"/>
          <w:szCs w:val="24"/>
        </w:rPr>
        <w:t>AAR</w:t>
      </w:r>
      <w:r w:rsidR="009429AC" w:rsidRPr="00BD3784">
        <w:rPr>
          <w:rFonts w:ascii="Times New Roman" w:eastAsia="SimSun" w:hAnsi="Times New Roman" w:cs="Times New Roman"/>
          <w:b/>
          <w:sz w:val="24"/>
          <w:szCs w:val="24"/>
        </w:rPr>
        <w:t xml:space="preserve"> </w:t>
      </w:r>
      <w:r w:rsidR="004621DF" w:rsidRPr="00BD3784">
        <w:rPr>
          <w:rFonts w:ascii="Times New Roman" w:eastAsia="SimSun" w:hAnsi="Times New Roman" w:cs="Times New Roman"/>
          <w:b/>
          <w:sz w:val="24"/>
          <w:szCs w:val="24"/>
        </w:rPr>
        <w:t>$</w:t>
      </w:r>
      <w:r w:rsidR="00FE5243" w:rsidRPr="00BD3784">
        <w:rPr>
          <w:rFonts w:ascii="Times New Roman" w:eastAsia="SimSun" w:hAnsi="Times New Roman" w:cs="Times New Roman"/>
          <w:b/>
          <w:sz w:val="24"/>
          <w:szCs w:val="24"/>
        </w:rPr>
        <w:t>{AR}</w:t>
      </w:r>
      <w:r w:rsidRPr="00BD3784">
        <w:rPr>
          <w:rFonts w:ascii="Times New Roman" w:eastAsia="SimSun" w:hAnsi="Times New Roman" w:cs="Times New Roman"/>
          <w:b/>
          <w:sz w:val="24"/>
          <w:szCs w:val="24"/>
        </w:rPr>
        <w:t>: Install an Array of Solar Panels</w:t>
      </w:r>
    </w:p>
    <w:p w14:paraId="314FEB2A" w14:textId="77777777" w:rsidR="00C0541D" w:rsidRDefault="00CC2B2F" w:rsidP="00C0541D">
      <w:pPr>
        <w:spacing w:before="120" w:after="0" w:line="360" w:lineRule="auto"/>
        <w:rPr>
          <w:rFonts w:eastAsia="SimSun" w:cs="Times New Roman"/>
          <w:b/>
          <w:szCs w:val="24"/>
        </w:rPr>
      </w:pPr>
      <w:r w:rsidRPr="009B3D53">
        <w:rPr>
          <w:rFonts w:eastAsia="SimSun" w:cs="Times New Roman"/>
          <w:b/>
          <w:szCs w:val="24"/>
        </w:rPr>
        <w:t>Recommended Action</w:t>
      </w:r>
    </w:p>
    <w:p w14:paraId="463A9BF3" w14:textId="527D0A63" w:rsidR="00CC2B2F" w:rsidRPr="00C0541D" w:rsidRDefault="00C0541D" w:rsidP="00C0541D">
      <w:pPr>
        <w:spacing w:after="0" w:line="360" w:lineRule="auto"/>
        <w:rPr>
          <w:rFonts w:eastAsia="SimSun" w:cs="Times New Roman"/>
          <w:b/>
          <w:szCs w:val="24"/>
        </w:rPr>
      </w:pPr>
      <w:r>
        <w:rPr>
          <w:rFonts w:eastAsia="SimSun" w:cs="Times New Roman"/>
          <w:b/>
          <w:szCs w:val="24"/>
        </w:rPr>
        <w:tab/>
        <w:t>I</w:t>
      </w:r>
      <w:r w:rsidR="00CC2B2F" w:rsidRPr="009B3D53">
        <w:rPr>
          <w:rFonts w:eastAsia="SimSun" w:cs="Times New Roman"/>
          <w:bCs/>
          <w:szCs w:val="24"/>
        </w:rPr>
        <w:t>nstall an array of solar panels on the roof.</w:t>
      </w:r>
    </w:p>
    <w:p w14:paraId="410F6222" w14:textId="66061253" w:rsidR="00CC2B2F" w:rsidRPr="009B3D53" w:rsidRDefault="00CC2B2F" w:rsidP="002F08A2">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2F08A2">
            <w:pPr>
              <w:spacing w:before="60" w:after="60"/>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2F08A2">
            <w:pPr>
              <w:spacing w:before="60" w:after="60"/>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2F08A2">
            <w:pPr>
              <w:spacing w:before="60" w:after="60"/>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2F08A2">
            <w:pPr>
              <w:spacing w:before="60" w:after="60"/>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457C76A0" w:rsidR="00CC2B2F" w:rsidRPr="00595671" w:rsidRDefault="0009603F" w:rsidP="002F08A2">
            <w:pPr>
              <w:spacing w:before="60" w:after="60"/>
              <w:jc w:val="both"/>
              <w:rPr>
                <w:rFonts w:eastAsia="Times New Roman" w:cs="Times New Roman"/>
                <w:szCs w:val="24"/>
              </w:rPr>
            </w:pPr>
            <w:r>
              <w:rPr>
                <w:rFonts w:eastAsia="Times New Roman" w:cs="Times New Roman"/>
                <w:szCs w:val="24"/>
              </w:rPr>
              <w:t>${ES}</w:t>
            </w:r>
            <w:r w:rsidR="00691F72">
              <w:rPr>
                <w:rFonts w:eastAsia="Times New Roman" w:cs="Times New Roman"/>
                <w:szCs w:val="24"/>
              </w:rPr>
              <w:t xml:space="preserve"> </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2F08A2">
            <w:pPr>
              <w:spacing w:before="60" w:after="60"/>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2F08A2">
      <w:pPr>
        <w:spacing w:before="240" w:after="0" w:line="360" w:lineRule="auto"/>
        <w:rPr>
          <w:rFonts w:eastAsia="SimSun" w:cs="Times New Roman"/>
          <w:b/>
          <w:szCs w:val="24"/>
        </w:rPr>
      </w:pPr>
      <w:r w:rsidRPr="00876045">
        <w:rPr>
          <w:rFonts w:eastAsia="SimSun" w:cs="Times New Roman"/>
          <w:b/>
          <w:szCs w:val="24"/>
        </w:rPr>
        <w:t>Current Practice and Observations</w:t>
      </w:r>
    </w:p>
    <w:p w14:paraId="277BDB0D" w14:textId="4C14AC03" w:rsidR="00876045" w:rsidRPr="00463893" w:rsidRDefault="00463893" w:rsidP="00463893">
      <w:pPr>
        <w:spacing w:after="0" w:line="360" w:lineRule="auto"/>
        <w:rPr>
          <w:rFonts w:eastAsia="SimSun" w:cs="Times New Roman"/>
          <w:b/>
          <w:szCs w:val="24"/>
        </w:rPr>
      </w:pPr>
      <w:r>
        <w:rPr>
          <w:rFonts w:eastAsia="SimSun"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1F88A9"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PVWatts Calculator takes into account many variables in calculating your system’s annual energy savings, ES, and annual cost savings, 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kWh/yr</w:t>
      </w:r>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${ACSsr}</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00876045" w:rsidRPr="00595671">
        <w:rPr>
          <w:rFonts w:eastAsia="Times New Roman" w:cs="Times New Roman"/>
          <w:szCs w:val="24"/>
        </w:rPr>
        <w:t xml:space="preserve">/yr + </w:t>
      </w:r>
      <w:r w:rsidR="00A171F7">
        <w:rPr>
          <w:rFonts w:eastAsia="Times New Roman" w:cs="Times New Roman"/>
          <w:szCs w:val="24"/>
        </w:rPr>
        <w:t>${ACSsr}</w:t>
      </w:r>
      <w:r w:rsidR="00876045" w:rsidRPr="00595671">
        <w:rPr>
          <w:rFonts w:eastAsia="Times New Roman" w:cs="Times New Roman"/>
          <w:szCs w:val="24"/>
        </w:rPr>
        <w:t>/yr</w:t>
      </w:r>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1B80DB7"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reduction. Therefore, the total implementation cost for this AR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3CF3277B"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668E9B50" w14:textId="77777777" w:rsidR="001234CC" w:rsidRDefault="00000000" w:rsidP="001234CC">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F309B6">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7D24" w14:textId="77777777" w:rsidR="00F309B6" w:rsidRDefault="00F309B6" w:rsidP="00DE5FFF">
      <w:pPr>
        <w:spacing w:after="0" w:line="240" w:lineRule="auto"/>
      </w:pPr>
      <w:r>
        <w:separator/>
      </w:r>
    </w:p>
  </w:endnote>
  <w:endnote w:type="continuationSeparator" w:id="0">
    <w:p w14:paraId="4C93F353" w14:textId="77777777" w:rsidR="00F309B6" w:rsidRDefault="00F309B6"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7B16" w14:textId="77777777" w:rsidR="00F309B6" w:rsidRDefault="00F309B6" w:rsidP="00DE5FFF">
      <w:pPr>
        <w:spacing w:after="0" w:line="240" w:lineRule="auto"/>
      </w:pPr>
      <w:r>
        <w:separator/>
      </w:r>
    </w:p>
  </w:footnote>
  <w:footnote w:type="continuationSeparator" w:id="0">
    <w:p w14:paraId="7551B493" w14:textId="77777777" w:rsidR="00F309B6" w:rsidRDefault="00F309B6"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E30CE"/>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8A2"/>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F1991"/>
    <w:rsid w:val="004F59C7"/>
    <w:rsid w:val="005037B6"/>
    <w:rsid w:val="00514B35"/>
    <w:rsid w:val="0051708C"/>
    <w:rsid w:val="005242C4"/>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91F72"/>
    <w:rsid w:val="006B2518"/>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C5433"/>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C0BCD"/>
    <w:rsid w:val="00BC1331"/>
    <w:rsid w:val="00BC2A83"/>
    <w:rsid w:val="00BC3DB7"/>
    <w:rsid w:val="00BC46B6"/>
    <w:rsid w:val="00BD0603"/>
    <w:rsid w:val="00BD3784"/>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09B6"/>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452</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61</cp:revision>
  <dcterms:created xsi:type="dcterms:W3CDTF">2022-03-30T00:52:00Z</dcterms:created>
  <dcterms:modified xsi:type="dcterms:W3CDTF">2024-01-08T23:01:00Z</dcterms:modified>
</cp:coreProperties>
</file>